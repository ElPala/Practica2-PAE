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FE2C0D" w14:textId="65CE8360" w:rsidR="000150E9" w:rsidRPr="00BC5F2A" w:rsidRDefault="00BC5F2A" w:rsidP="0026504D">
      <w:pPr>
        <w:pStyle w:val="Ttulo"/>
        <w:rPr>
          <w:noProof/>
          <w:sz w:val="72"/>
        </w:rPr>
      </w:pPr>
      <w:r w:rsidRPr="00BC5F2A">
        <w:rPr>
          <w:noProof/>
          <w:sz w:val="72"/>
          <w:lang w:bidi="es-ES"/>
        </w:rPr>
        <w:t xml:space="preserve">Imágenes </w:t>
      </w:r>
      <w:r>
        <w:rPr>
          <w:noProof/>
          <w:sz w:val="72"/>
          <w:lang w:bidi="es-ES"/>
        </w:rPr>
        <w:t>desde back-end</w:t>
      </w:r>
    </w:p>
    <w:p w14:paraId="35ECD959" w14:textId="77777777" w:rsidR="000150E9" w:rsidRPr="00A97EEC" w:rsidRDefault="001E679A" w:rsidP="0026504D">
      <w:pPr>
        <w:pStyle w:val="Subttulo"/>
        <w:rPr>
          <w:noProof/>
        </w:rPr>
      </w:pPr>
      <w:bookmarkStart w:id="0" w:name="_Hlk487785372"/>
      <w:bookmarkEnd w:id="0"/>
      <w:r>
        <w:rPr>
          <w:noProof/>
          <w:lang w:bidi="es-ES"/>
        </w:rPr>
        <w:t>SOLUCIONARIO</w:t>
      </w:r>
    </w:p>
    <w:p w14:paraId="5A5AF104" w14:textId="77777777" w:rsidR="001E679A" w:rsidRDefault="001E679A" w:rsidP="001E679A">
      <w:pPr>
        <w:rPr>
          <w:noProof/>
          <w:lang w:bidi="es-ES"/>
        </w:rPr>
      </w:pPr>
      <w:r>
        <w:rPr>
          <w:noProof/>
          <w:lang w:bidi="es-ES"/>
        </w:rPr>
        <w:t>En este documento iremos reflexionando sobre lo realizado en la práctica</w:t>
      </w:r>
    </w:p>
    <w:p w14:paraId="6DDCFD71" w14:textId="77777777" w:rsidR="0026484A" w:rsidRPr="00A97EEC" w:rsidRDefault="001E679A" w:rsidP="001E679A">
      <w:pPr>
        <w:pStyle w:val="Ttulo1"/>
        <w:numPr>
          <w:ilvl w:val="0"/>
          <w:numId w:val="20"/>
        </w:numPr>
        <w:spacing w:line="192" w:lineRule="auto"/>
        <w:rPr>
          <w:noProof/>
        </w:rPr>
      </w:pPr>
      <w:r>
        <w:rPr>
          <w:noProof/>
          <w:lang w:bidi="es-ES"/>
        </w:rPr>
        <w:t>Estructura básica de la aplicación</w:t>
      </w:r>
    </w:p>
    <w:p w14:paraId="6835ED5C" w14:textId="21636A9C" w:rsidR="001E679A" w:rsidRPr="00B01BA6" w:rsidRDefault="001E679A" w:rsidP="00BC5F2A">
      <w:pPr>
        <w:rPr>
          <w:rStyle w:val="Textoennegrita"/>
        </w:rPr>
      </w:pPr>
      <w:r w:rsidRPr="00B01BA6">
        <w:rPr>
          <w:rStyle w:val="Textoennegrita"/>
        </w:rPr>
        <w:t xml:space="preserve">Copia y pega </w:t>
      </w:r>
      <w:r w:rsidR="00BC5F2A" w:rsidRPr="00B01BA6">
        <w:rPr>
          <w:rStyle w:val="Textoennegrita"/>
        </w:rPr>
        <w:t>el código de server.js</w:t>
      </w:r>
    </w:p>
    <w:p w14:paraId="27A7FBE5" w14:textId="77777777" w:rsidR="007F5D2B" w:rsidRPr="007F5D2B" w:rsidRDefault="007F5D2B" w:rsidP="007F5D2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F5D2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r w:rsidRPr="007F5D2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7F5D2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express</w:t>
      </w:r>
      <w:r w:rsidRPr="007F5D2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7F5D2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require</w:t>
      </w:r>
      <w:r w:rsidRPr="007F5D2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F5D2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'express'</w:t>
      </w:r>
      <w:r w:rsidRPr="007F5D2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727744F9" w14:textId="77777777" w:rsidR="007F5D2B" w:rsidRPr="007F5D2B" w:rsidRDefault="007F5D2B" w:rsidP="007F5D2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F5D2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r w:rsidRPr="007F5D2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7F5D2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app</w:t>
      </w:r>
      <w:r w:rsidRPr="007F5D2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7F5D2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express</w:t>
      </w:r>
      <w:r w:rsidRPr="007F5D2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();</w:t>
      </w:r>
    </w:p>
    <w:p w14:paraId="649DFAEB" w14:textId="77777777" w:rsidR="007F5D2B" w:rsidRPr="007F5D2B" w:rsidRDefault="007F5D2B" w:rsidP="007F5D2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BAFE9F5" w14:textId="77777777" w:rsidR="007F5D2B" w:rsidRPr="007F5D2B" w:rsidRDefault="007F5D2B" w:rsidP="007F5D2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F5D2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app</w:t>
      </w:r>
      <w:r w:rsidRPr="007F5D2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F5D2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</w:t>
      </w:r>
      <w:r w:rsidRPr="007F5D2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F5D2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'/'</w:t>
      </w:r>
      <w:r w:rsidRPr="007F5D2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7F5D2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r w:rsidRPr="007F5D2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</w:t>
      </w:r>
      <w:r w:rsidRPr="007F5D2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req</w:t>
      </w:r>
      <w:r w:rsidRPr="007F5D2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7F5D2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res</w:t>
      </w:r>
      <w:r w:rsidRPr="007F5D2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{</w:t>
      </w:r>
    </w:p>
    <w:p w14:paraId="46AF14A6" w14:textId="77777777" w:rsidR="007F5D2B" w:rsidRPr="007F5D2B" w:rsidRDefault="007F5D2B" w:rsidP="007F5D2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F5D2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  res</w:t>
      </w:r>
      <w:r w:rsidRPr="007F5D2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F5D2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send</w:t>
      </w:r>
      <w:r w:rsidRPr="007F5D2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F5D2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'imageApp'</w:t>
      </w:r>
      <w:r w:rsidRPr="007F5D2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45B80A6F" w14:textId="77777777" w:rsidR="007F5D2B" w:rsidRPr="007F5D2B" w:rsidRDefault="007F5D2B" w:rsidP="007F5D2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F5D2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});</w:t>
      </w:r>
    </w:p>
    <w:p w14:paraId="40750DE7" w14:textId="77777777" w:rsidR="007F5D2B" w:rsidRPr="007F5D2B" w:rsidRDefault="007F5D2B" w:rsidP="007F5D2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5A33EFE" w14:textId="77777777" w:rsidR="007F5D2B" w:rsidRPr="007F5D2B" w:rsidRDefault="007F5D2B" w:rsidP="007F5D2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F5D2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app</w:t>
      </w:r>
      <w:r w:rsidRPr="007F5D2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F5D2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listen</w:t>
      </w:r>
      <w:r w:rsidRPr="007F5D2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F5D2B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3000</w:t>
      </w:r>
      <w:r w:rsidRPr="007F5D2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7F5D2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r w:rsidRPr="007F5D2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() {</w:t>
      </w:r>
    </w:p>
    <w:p w14:paraId="42B47B94" w14:textId="77777777" w:rsidR="007F5D2B" w:rsidRPr="007F5D2B" w:rsidRDefault="007F5D2B" w:rsidP="007F5D2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F5D2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r w:rsidRPr="007F5D2B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console</w:t>
      </w:r>
      <w:r w:rsidRPr="007F5D2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F5D2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log</w:t>
      </w:r>
      <w:r w:rsidRPr="007F5D2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F5D2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'Example app listening on port 3000!'</w:t>
      </w:r>
      <w:r w:rsidRPr="007F5D2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20F5A66C" w14:textId="77777777" w:rsidR="007F5D2B" w:rsidRPr="007F5D2B" w:rsidRDefault="007F5D2B" w:rsidP="007F5D2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F5D2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</w:t>
      </w:r>
    </w:p>
    <w:p w14:paraId="0AFE45EB" w14:textId="77777777" w:rsidR="007F5D2B" w:rsidRPr="007F5D2B" w:rsidRDefault="007F5D2B" w:rsidP="007F5D2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DFDA9ED" w14:textId="77777777" w:rsidR="00B01BA6" w:rsidRPr="007F5D2B" w:rsidRDefault="00B01BA6" w:rsidP="00BC5F2A">
      <w:pPr>
        <w:rPr>
          <w:noProof/>
          <w:u w:val="single"/>
          <w:lang w:bidi="es-ES"/>
        </w:rPr>
      </w:pPr>
    </w:p>
    <w:p w14:paraId="592A8788" w14:textId="77777777" w:rsidR="00BC5F2A" w:rsidRDefault="00BC5F2A" w:rsidP="00BC5F2A">
      <w:pPr>
        <w:rPr>
          <w:noProof/>
          <w:lang w:bidi="es-ES"/>
        </w:rPr>
      </w:pPr>
    </w:p>
    <w:p w14:paraId="77DFC0E7" w14:textId="1876CA94" w:rsidR="001E679A" w:rsidRPr="00256FF3" w:rsidRDefault="00BC5F2A" w:rsidP="00BC5F2A">
      <w:pPr>
        <w:pStyle w:val="Ttulo1"/>
        <w:numPr>
          <w:ilvl w:val="0"/>
          <w:numId w:val="20"/>
        </w:numPr>
        <w:ind w:left="993" w:hanging="709"/>
      </w:pPr>
      <w:r>
        <w:rPr>
          <w:lang w:bidi="es-ES"/>
        </w:rPr>
        <w:t>Handlebars</w:t>
      </w:r>
    </w:p>
    <w:p w14:paraId="5DF85FFE" w14:textId="6641677A" w:rsidR="001E679A" w:rsidRDefault="00BC5F2A" w:rsidP="001E679A">
      <w:pPr>
        <w:rPr>
          <w:rStyle w:val="Textoennegrita"/>
        </w:rPr>
      </w:pPr>
      <w:r w:rsidRPr="00B01BA6">
        <w:rPr>
          <w:rStyle w:val="Textoennegrita"/>
        </w:rPr>
        <w:t xml:space="preserve">Crea un archivo dentro de partials   navigation.hbs y footer.hbs e </w:t>
      </w:r>
      <w:r w:rsidR="00B01BA6" w:rsidRPr="00B01BA6">
        <w:rPr>
          <w:rStyle w:val="Textoennegrita"/>
        </w:rPr>
        <w:t>impórtalos</w:t>
      </w:r>
      <w:r w:rsidRPr="00B01BA6">
        <w:rPr>
          <w:rStyle w:val="Textoennegrita"/>
        </w:rPr>
        <w:t xml:space="preserve"> en home.hbs  (usar   Pon el código y un pequeño</w:t>
      </w:r>
      <w:r w:rsidR="00E90D01" w:rsidRPr="00B01BA6">
        <w:rPr>
          <w:rStyle w:val="Textoennegrita"/>
        </w:rPr>
        <w:t>{{ &gt; navigation}}</w:t>
      </w:r>
      <w:r w:rsidRPr="00B01BA6">
        <w:rPr>
          <w:rStyle w:val="Textoennegrita"/>
        </w:rPr>
        <w:t xml:space="preserve"> screenshot que te funciona</w:t>
      </w:r>
    </w:p>
    <w:p w14:paraId="3BF3EE59" w14:textId="77777777" w:rsidR="00E90D01" w:rsidRPr="00E90D01" w:rsidRDefault="00E90D01" w:rsidP="00E90D0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90D0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{{&gt;</w:t>
      </w:r>
      <w:r w:rsidRPr="00E90D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E90D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navigation</w:t>
      </w:r>
      <w:r w:rsidRPr="00E90D0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}}</w:t>
      </w:r>
    </w:p>
    <w:p w14:paraId="180B929E" w14:textId="77777777" w:rsidR="00E90D01" w:rsidRPr="00E90D01" w:rsidRDefault="00E90D01" w:rsidP="00E90D0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F04796A" w14:textId="77777777" w:rsidR="00E90D01" w:rsidRPr="00E90D01" w:rsidRDefault="00E90D01" w:rsidP="00E90D0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90D0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{{</w:t>
      </w:r>
      <w:r w:rsidRPr="00E90D0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#if</w:t>
      </w:r>
      <w:r w:rsidRPr="00E90D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E90D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title</w:t>
      </w:r>
      <w:r w:rsidRPr="00E90D0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}}</w:t>
      </w:r>
    </w:p>
    <w:p w14:paraId="39B28BF5" w14:textId="77777777" w:rsidR="00E90D01" w:rsidRPr="00E90D01" w:rsidRDefault="00E90D01" w:rsidP="00E90D0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90D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E90D0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E90D0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h5</w:t>
      </w:r>
      <w:r w:rsidRPr="00E90D0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E90D0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{{</w:t>
      </w:r>
      <w:r w:rsidRPr="00E90D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title</w:t>
      </w:r>
      <w:r w:rsidRPr="00E90D0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}}</w:t>
      </w:r>
      <w:r w:rsidRPr="00E90D0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E90D0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h5</w:t>
      </w:r>
      <w:r w:rsidRPr="00E90D0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11B0158A" w14:textId="77777777" w:rsidR="00E90D01" w:rsidRPr="00E90D01" w:rsidRDefault="00E90D01" w:rsidP="00E90D0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90D0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{{</w:t>
      </w:r>
      <w:r w:rsidRPr="00E90D0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/if</w:t>
      </w:r>
      <w:r w:rsidRPr="00E90D0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}}</w:t>
      </w:r>
    </w:p>
    <w:p w14:paraId="2B371950" w14:textId="77777777" w:rsidR="00E90D01" w:rsidRPr="00E90D01" w:rsidRDefault="00E90D01" w:rsidP="00E90D0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BD2E528" w14:textId="77777777" w:rsidR="00E90D01" w:rsidRPr="00E90D01" w:rsidRDefault="00E90D01" w:rsidP="00E90D0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90D0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E90D0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</w:t>
      </w:r>
      <w:r w:rsidRPr="00E90D0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4AE1A3A" w14:textId="77777777" w:rsidR="00E90D01" w:rsidRPr="00E90D01" w:rsidRDefault="00E90D01" w:rsidP="00E90D0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90D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E90D0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{{</w:t>
      </w:r>
      <w:r w:rsidRPr="00E90D0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#each</w:t>
      </w:r>
      <w:r w:rsidRPr="00E90D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E90D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list</w:t>
      </w:r>
      <w:r w:rsidRPr="00E90D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E90D0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as</w:t>
      </w:r>
      <w:r w:rsidRPr="00E90D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|</w:t>
      </w:r>
      <w:r w:rsidRPr="00E90D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</w:t>
      </w:r>
      <w:r w:rsidRPr="00E90D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|</w:t>
      </w:r>
      <w:r w:rsidRPr="00E90D0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}}</w:t>
      </w:r>
    </w:p>
    <w:p w14:paraId="06311617" w14:textId="77777777" w:rsidR="00E90D01" w:rsidRPr="00E90D01" w:rsidRDefault="00E90D01" w:rsidP="00E90D0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90D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E90D0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{{</w:t>
      </w:r>
      <w:r w:rsidRPr="00E90D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l.name</w:t>
      </w:r>
      <w:r w:rsidRPr="00E90D0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}}</w:t>
      </w:r>
      <w:r w:rsidRPr="00E90D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-&gt; </w:t>
      </w:r>
      <w:r w:rsidRPr="00E90D0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{{</w:t>
      </w:r>
      <w:r w:rsidRPr="00E90D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l.age</w:t>
      </w:r>
      <w:r w:rsidRPr="00E90D0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}}</w:t>
      </w:r>
      <w:r w:rsidRPr="00E90D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E90D0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E90D0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br</w:t>
      </w:r>
      <w:r w:rsidRPr="00E90D0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4291CDD" w14:textId="77777777" w:rsidR="00E90D01" w:rsidRPr="00E90D01" w:rsidRDefault="00E90D01" w:rsidP="00E90D0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90D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E90D0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{{</w:t>
      </w:r>
      <w:r w:rsidRPr="00E90D0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/each</w:t>
      </w:r>
      <w:r w:rsidRPr="00E90D0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}}</w:t>
      </w:r>
    </w:p>
    <w:p w14:paraId="58452014" w14:textId="77777777" w:rsidR="00E90D01" w:rsidRPr="00E90D01" w:rsidRDefault="00E90D01" w:rsidP="00E90D0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90D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90D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E90D0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EEC7847" w14:textId="77777777" w:rsidR="00E90D01" w:rsidRPr="00E90D01" w:rsidRDefault="00E90D01" w:rsidP="00E90D0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0CF33E8" w14:textId="77777777" w:rsidR="00E90D01" w:rsidRPr="00E90D01" w:rsidRDefault="00E90D01" w:rsidP="00E90D0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90D0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{{&gt;</w:t>
      </w:r>
      <w:r w:rsidRPr="00E90D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90D0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footer</w:t>
      </w:r>
      <w:r w:rsidRPr="00E90D0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}}</w:t>
      </w:r>
    </w:p>
    <w:p w14:paraId="762BAB81" w14:textId="77777777" w:rsidR="00E90D01" w:rsidRPr="00B01BA6" w:rsidRDefault="00E90D01" w:rsidP="001E679A">
      <w:pPr>
        <w:rPr>
          <w:rStyle w:val="Textoennegrita"/>
        </w:rPr>
      </w:pPr>
    </w:p>
    <w:p w14:paraId="1C8779B4" w14:textId="297CFEC1" w:rsidR="001E679A" w:rsidRDefault="00E90D01" w:rsidP="006B0B82">
      <w:pPr>
        <w:rPr>
          <w:noProof/>
        </w:rPr>
      </w:pPr>
      <w:r>
        <w:rPr>
          <w:noProof/>
          <w:lang w:eastAsia="es-ES"/>
        </w:rPr>
        <w:lastRenderedPageBreak/>
        <w:drawing>
          <wp:inline distT="0" distB="0" distL="0" distR="0" wp14:anchorId="3B460848" wp14:editId="470A03D2">
            <wp:extent cx="5731510" cy="56070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1B12" w14:textId="77777777" w:rsidR="00B01BA6" w:rsidRDefault="00B01BA6" w:rsidP="006B0B82">
      <w:pPr>
        <w:rPr>
          <w:noProof/>
        </w:rPr>
      </w:pPr>
    </w:p>
    <w:p w14:paraId="2B78645E" w14:textId="6C4D523B" w:rsidR="007E1977" w:rsidRPr="00256FF3" w:rsidRDefault="00BC5F2A" w:rsidP="007E1977">
      <w:pPr>
        <w:pStyle w:val="Ttulo1"/>
        <w:numPr>
          <w:ilvl w:val="0"/>
          <w:numId w:val="20"/>
        </w:numPr>
      </w:pPr>
      <w:r>
        <w:rPr>
          <w:lang w:bidi="es-ES"/>
        </w:rPr>
        <w:t>Subir archivo al servidor</w:t>
      </w:r>
    </w:p>
    <w:p w14:paraId="272E52B6" w14:textId="2C4D92D5" w:rsidR="00BC5F2A" w:rsidRPr="00B01BA6" w:rsidRDefault="00BC5F2A" w:rsidP="00BC5F2A">
      <w:pPr>
        <w:rPr>
          <w:rStyle w:val="Textoennegrita"/>
        </w:rPr>
      </w:pPr>
      <w:r w:rsidRPr="00B01BA6">
        <w:rPr>
          <w:rStyle w:val="Textoennegrita"/>
        </w:rPr>
        <w:t xml:space="preserve">Pega screenshot de public/img </w:t>
      </w:r>
    </w:p>
    <w:p w14:paraId="239307F3" w14:textId="5A729B54" w:rsidR="00B01BA6" w:rsidRDefault="009E1335" w:rsidP="00BC5F2A">
      <w:pPr>
        <w:rPr>
          <w:lang w:bidi="es-ES"/>
        </w:rPr>
      </w:pPr>
      <w:r>
        <w:rPr>
          <w:noProof/>
          <w:lang w:eastAsia="es-ES"/>
        </w:rPr>
        <w:drawing>
          <wp:inline distT="0" distB="0" distL="0" distR="0" wp14:anchorId="79BDD109" wp14:editId="75EE9ADB">
            <wp:extent cx="5731510" cy="307086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8EDD" w14:textId="5AA4C779" w:rsidR="007E1977" w:rsidRDefault="00BC5F2A" w:rsidP="00BC5F2A">
      <w:pPr>
        <w:rPr>
          <w:rStyle w:val="Textoennegrita"/>
        </w:rPr>
      </w:pPr>
      <w:r w:rsidRPr="00B01BA6">
        <w:rPr>
          <w:rStyle w:val="Textoennegrita"/>
        </w:rPr>
        <w:t xml:space="preserve">Prueba cambiando los archivos a la dirección de repo y pega la línea de código que cambiaste. </w:t>
      </w:r>
    </w:p>
    <w:p w14:paraId="35DCDA81" w14:textId="7DD0BF41" w:rsidR="00B01BA6" w:rsidRPr="00B01BA6" w:rsidRDefault="009E1335" w:rsidP="00B01BA6">
      <w:pPr>
        <w:rPr>
          <w:rStyle w:val="nfasis"/>
        </w:rPr>
      </w:pPr>
      <w:r>
        <w:rPr>
          <w:noProof/>
          <w:lang w:eastAsia="es-ES"/>
        </w:rPr>
        <w:drawing>
          <wp:inline distT="0" distB="0" distL="0" distR="0" wp14:anchorId="4C462A08" wp14:editId="6D494B1E">
            <wp:extent cx="5731510" cy="132143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57C0" w14:textId="00C2E9D0" w:rsidR="00BC5F2A" w:rsidRPr="00256FF3" w:rsidRDefault="00BC5F2A" w:rsidP="00BC5F2A">
      <w:pPr>
        <w:pStyle w:val="Ttulo1"/>
        <w:numPr>
          <w:ilvl w:val="0"/>
          <w:numId w:val="20"/>
        </w:numPr>
      </w:pPr>
      <w:bookmarkStart w:id="1" w:name="_Hlk31784637"/>
      <w:r>
        <w:rPr>
          <w:lang w:bidi="es-ES"/>
        </w:rPr>
        <w:t>Visualizar imágenes en servidor</w:t>
      </w:r>
    </w:p>
    <w:bookmarkEnd w:id="1"/>
    <w:p w14:paraId="2B6B1ED1" w14:textId="7D71320D" w:rsidR="00654733" w:rsidRPr="00B01BA6" w:rsidRDefault="00BC5F2A" w:rsidP="0025103A">
      <w:pPr>
        <w:rPr>
          <w:rStyle w:val="Textoennegrita"/>
        </w:rPr>
      </w:pPr>
      <w:r w:rsidRPr="00B01BA6">
        <w:rPr>
          <w:rStyle w:val="Textoennegrita"/>
        </w:rPr>
        <w:t xml:space="preserve">Muestra el código del archivo  uploads.hbs </w:t>
      </w:r>
    </w:p>
    <w:p w14:paraId="3AEBDA1C" w14:textId="77777777" w:rsidR="00B01BA6" w:rsidRPr="00B01BA6" w:rsidRDefault="00B01BA6" w:rsidP="00B01BA6">
      <w:pPr>
        <w:rPr>
          <w:rStyle w:val="nfasis"/>
        </w:rPr>
      </w:pPr>
      <w:r w:rsidRPr="00B01BA6">
        <w:rPr>
          <w:rStyle w:val="nfasis"/>
        </w:rPr>
        <w:t>Respuesta:</w:t>
      </w:r>
      <w:bookmarkStart w:id="2" w:name="_GoBack"/>
      <w:bookmarkEnd w:id="2"/>
    </w:p>
    <w:p w14:paraId="7A9A16B4" w14:textId="0465EC82" w:rsidR="00BC5F2A" w:rsidRDefault="00BC5F2A" w:rsidP="0025103A">
      <w:pPr>
        <w:rPr>
          <w:noProof/>
        </w:rPr>
      </w:pPr>
    </w:p>
    <w:p w14:paraId="552EE71B" w14:textId="248686F9" w:rsidR="00BC5F2A" w:rsidRPr="00B01BA6" w:rsidRDefault="00BC5F2A" w:rsidP="0025103A">
      <w:pPr>
        <w:rPr>
          <w:rStyle w:val="Textoennegrita"/>
        </w:rPr>
      </w:pPr>
      <w:r w:rsidRPr="00B01BA6">
        <w:rPr>
          <w:rStyle w:val="Textoennegrita"/>
        </w:rPr>
        <w:t>Muestra screenshot de la visualización de las imágenes.</w:t>
      </w:r>
    </w:p>
    <w:p w14:paraId="74846803" w14:textId="77777777" w:rsidR="00B01BA6" w:rsidRPr="00B01BA6" w:rsidRDefault="00B01BA6" w:rsidP="00B01BA6">
      <w:pPr>
        <w:rPr>
          <w:rStyle w:val="nfasis"/>
        </w:rPr>
      </w:pPr>
      <w:r w:rsidRPr="00B01BA6">
        <w:rPr>
          <w:rStyle w:val="nfasis"/>
        </w:rPr>
        <w:lastRenderedPageBreak/>
        <w:t>Respuesta:</w:t>
      </w:r>
    </w:p>
    <w:p w14:paraId="478A0D92" w14:textId="051B2A89" w:rsidR="00654733" w:rsidRDefault="00654733" w:rsidP="0025103A">
      <w:pPr>
        <w:rPr>
          <w:noProof/>
        </w:rPr>
      </w:pPr>
    </w:p>
    <w:p w14:paraId="7E3B6C62" w14:textId="48B9E8A8" w:rsidR="00B01BA6" w:rsidRDefault="00B01BA6" w:rsidP="0025103A">
      <w:pPr>
        <w:rPr>
          <w:noProof/>
        </w:rPr>
      </w:pPr>
    </w:p>
    <w:p w14:paraId="1F1F5504" w14:textId="100D4815" w:rsidR="00B01BA6" w:rsidRDefault="00B01BA6" w:rsidP="0025103A">
      <w:pPr>
        <w:rPr>
          <w:noProof/>
        </w:rPr>
      </w:pPr>
    </w:p>
    <w:p w14:paraId="689307FF" w14:textId="77777777" w:rsidR="00B01BA6" w:rsidRDefault="00B01BA6" w:rsidP="0025103A">
      <w:pPr>
        <w:rPr>
          <w:noProof/>
        </w:rPr>
      </w:pPr>
    </w:p>
    <w:p w14:paraId="1637709F" w14:textId="53C5E376" w:rsidR="00654733" w:rsidRDefault="00654733" w:rsidP="0025103A">
      <w:pPr>
        <w:rPr>
          <w:noProof/>
        </w:rPr>
      </w:pPr>
    </w:p>
    <w:p w14:paraId="67E845FF" w14:textId="77777777" w:rsidR="003A7409" w:rsidRDefault="003A7409">
      <w:pPr>
        <w:rPr>
          <w:noProof/>
        </w:rPr>
      </w:pPr>
      <w:r>
        <w:rPr>
          <w:noProof/>
        </w:rPr>
        <w:br w:type="page"/>
      </w:r>
    </w:p>
    <w:p w14:paraId="54D2375B" w14:textId="308518F4" w:rsidR="00654733" w:rsidRPr="00336A39" w:rsidRDefault="00BC5F2A" w:rsidP="00BC5F2A">
      <w:pPr>
        <w:pStyle w:val="Ttulo1"/>
        <w:numPr>
          <w:ilvl w:val="0"/>
          <w:numId w:val="20"/>
        </w:numPr>
        <w:rPr>
          <w:lang w:val="es-MX"/>
        </w:rPr>
      </w:pPr>
      <w:r>
        <w:rPr>
          <w:lang w:val="es-MX" w:bidi="es-ES"/>
        </w:rPr>
        <w:lastRenderedPageBreak/>
        <w:t>Subir a cloudinary</w:t>
      </w:r>
    </w:p>
    <w:p w14:paraId="1FA2713B" w14:textId="345D34A3" w:rsidR="00654733" w:rsidRPr="00B01BA6" w:rsidRDefault="00BC5F2A" w:rsidP="00654733">
      <w:pPr>
        <w:rPr>
          <w:rStyle w:val="Textoennegrita"/>
        </w:rPr>
      </w:pPr>
      <w:r w:rsidRPr="00B01BA6">
        <w:rPr>
          <w:rStyle w:val="Textoennegrita"/>
        </w:rPr>
        <w:t>Muestra el código del formulario  y la ruta  POST /upload_cloud</w:t>
      </w:r>
    </w:p>
    <w:p w14:paraId="305C2EF3" w14:textId="77777777" w:rsidR="00B01BA6" w:rsidRPr="00B01BA6" w:rsidRDefault="00B01BA6" w:rsidP="00B01BA6">
      <w:pPr>
        <w:rPr>
          <w:rStyle w:val="nfasis"/>
        </w:rPr>
      </w:pPr>
      <w:r w:rsidRPr="00B01BA6">
        <w:rPr>
          <w:rStyle w:val="nfasis"/>
        </w:rPr>
        <w:t>Respuesta:</w:t>
      </w:r>
    </w:p>
    <w:p w14:paraId="76B93205" w14:textId="106F65A9" w:rsidR="00BC5F2A" w:rsidRDefault="00BC5F2A" w:rsidP="00654733">
      <w:pPr>
        <w:rPr>
          <w:lang w:bidi="es-ES"/>
        </w:rPr>
      </w:pPr>
    </w:p>
    <w:p w14:paraId="1C9BC98E" w14:textId="1F90192A" w:rsidR="00B01BA6" w:rsidRDefault="00B01BA6" w:rsidP="00654733">
      <w:pPr>
        <w:rPr>
          <w:lang w:bidi="es-ES"/>
        </w:rPr>
      </w:pPr>
    </w:p>
    <w:p w14:paraId="76222C28" w14:textId="77777777" w:rsidR="00B01BA6" w:rsidRDefault="00B01BA6" w:rsidP="00654733">
      <w:pPr>
        <w:rPr>
          <w:lang w:bidi="es-ES"/>
        </w:rPr>
      </w:pPr>
    </w:p>
    <w:p w14:paraId="370728C6" w14:textId="319FA1D9" w:rsidR="00BC5F2A" w:rsidRPr="00B01BA6" w:rsidRDefault="00BC5F2A" w:rsidP="00654733">
      <w:pPr>
        <w:rPr>
          <w:rStyle w:val="Textoennegrita"/>
        </w:rPr>
      </w:pPr>
      <w:r w:rsidRPr="00B01BA6">
        <w:rPr>
          <w:rStyle w:val="Textoennegrita"/>
        </w:rPr>
        <w:t>Pega lo que regresa en consola al mostrar result</w:t>
      </w:r>
    </w:p>
    <w:p w14:paraId="4E6DDFF9" w14:textId="77777777" w:rsidR="00B01BA6" w:rsidRPr="00B01BA6" w:rsidRDefault="00B01BA6" w:rsidP="00B01BA6">
      <w:pPr>
        <w:rPr>
          <w:rStyle w:val="nfasis"/>
        </w:rPr>
      </w:pPr>
      <w:r w:rsidRPr="00B01BA6">
        <w:rPr>
          <w:rStyle w:val="nfasis"/>
        </w:rPr>
        <w:t>Respuesta:</w:t>
      </w:r>
    </w:p>
    <w:p w14:paraId="5410DF0B" w14:textId="77777777" w:rsidR="00BC5F2A" w:rsidRDefault="00BC5F2A" w:rsidP="00654733">
      <w:pPr>
        <w:rPr>
          <w:lang w:bidi="es-ES"/>
        </w:rPr>
      </w:pPr>
    </w:p>
    <w:p w14:paraId="35DEAFBD" w14:textId="14A7BEA0" w:rsidR="003A7409" w:rsidRDefault="003A7409" w:rsidP="00654733">
      <w:pPr>
        <w:rPr>
          <w:noProof/>
        </w:rPr>
      </w:pPr>
    </w:p>
    <w:p w14:paraId="3B08AE31" w14:textId="1B6779EA" w:rsidR="003A7409" w:rsidRPr="00336A39" w:rsidRDefault="00BC5F2A" w:rsidP="00725DD7">
      <w:pPr>
        <w:pStyle w:val="Ttulo1"/>
        <w:numPr>
          <w:ilvl w:val="0"/>
          <w:numId w:val="20"/>
        </w:numPr>
        <w:rPr>
          <w:lang w:val="es-MX"/>
        </w:rPr>
      </w:pPr>
      <w:r>
        <w:rPr>
          <w:lang w:val="es-MX" w:bidi="es-ES"/>
        </w:rPr>
        <w:t>Visualizar imágenes por url</w:t>
      </w:r>
    </w:p>
    <w:p w14:paraId="570F610C" w14:textId="29B108D3" w:rsidR="00725DD7" w:rsidRPr="00B01BA6" w:rsidRDefault="00BC5F2A" w:rsidP="003A7409">
      <w:pPr>
        <w:rPr>
          <w:rStyle w:val="Textoennegrita"/>
        </w:rPr>
      </w:pPr>
      <w:r w:rsidRPr="00B01BA6">
        <w:rPr>
          <w:rStyle w:val="Textoennegrita"/>
        </w:rPr>
        <w:t>Muestra el código de la ruta que renderiza</w:t>
      </w:r>
    </w:p>
    <w:p w14:paraId="26BB89A9" w14:textId="77777777" w:rsidR="00B01BA6" w:rsidRPr="00B01BA6" w:rsidRDefault="00B01BA6" w:rsidP="00B01BA6">
      <w:pPr>
        <w:rPr>
          <w:rStyle w:val="nfasis"/>
        </w:rPr>
      </w:pPr>
      <w:r w:rsidRPr="00B01BA6">
        <w:rPr>
          <w:rStyle w:val="nfasis"/>
        </w:rPr>
        <w:t>Respuesta:</w:t>
      </w:r>
    </w:p>
    <w:p w14:paraId="039CEDAB" w14:textId="77777777" w:rsidR="00B01BA6" w:rsidRDefault="00B01BA6" w:rsidP="00B01BA6">
      <w:pPr>
        <w:rPr>
          <w:lang w:bidi="es-ES"/>
        </w:rPr>
      </w:pPr>
    </w:p>
    <w:p w14:paraId="07AC601F" w14:textId="68363935" w:rsidR="00BC5F2A" w:rsidRDefault="00BC5F2A" w:rsidP="003A7409">
      <w:pPr>
        <w:rPr>
          <w:noProof/>
        </w:rPr>
      </w:pPr>
    </w:p>
    <w:p w14:paraId="033D99B9" w14:textId="6D3EFE29" w:rsidR="00B01BA6" w:rsidRDefault="00B01BA6" w:rsidP="003A7409">
      <w:pPr>
        <w:rPr>
          <w:noProof/>
        </w:rPr>
      </w:pPr>
    </w:p>
    <w:p w14:paraId="24A94E54" w14:textId="77777777" w:rsidR="00B01BA6" w:rsidRDefault="00B01BA6" w:rsidP="003A7409">
      <w:pPr>
        <w:rPr>
          <w:noProof/>
        </w:rPr>
      </w:pPr>
    </w:p>
    <w:p w14:paraId="20885BE1" w14:textId="7AF03417" w:rsidR="00BC5F2A" w:rsidRPr="00B01BA6" w:rsidRDefault="00BC5F2A" w:rsidP="003A7409">
      <w:pPr>
        <w:rPr>
          <w:rStyle w:val="Textoennegrita"/>
        </w:rPr>
      </w:pPr>
      <w:r w:rsidRPr="00B01BA6">
        <w:rPr>
          <w:rStyle w:val="Textoennegrita"/>
        </w:rPr>
        <w:t>Muestra el código del archivo hbs</w:t>
      </w:r>
    </w:p>
    <w:p w14:paraId="3656615C" w14:textId="77777777" w:rsidR="00B01BA6" w:rsidRPr="00B01BA6" w:rsidRDefault="00B01BA6" w:rsidP="00B01BA6">
      <w:pPr>
        <w:rPr>
          <w:rStyle w:val="nfasis"/>
        </w:rPr>
      </w:pPr>
      <w:r w:rsidRPr="00B01BA6">
        <w:rPr>
          <w:rStyle w:val="nfasis"/>
        </w:rPr>
        <w:t>Respuesta:</w:t>
      </w:r>
    </w:p>
    <w:p w14:paraId="2AE1CEA8" w14:textId="77777777" w:rsidR="00B01BA6" w:rsidRDefault="00B01BA6" w:rsidP="00B01BA6">
      <w:pPr>
        <w:rPr>
          <w:lang w:bidi="es-ES"/>
        </w:rPr>
      </w:pPr>
    </w:p>
    <w:p w14:paraId="6C0B4459" w14:textId="77777777" w:rsidR="00BC5F2A" w:rsidRDefault="00BC5F2A" w:rsidP="003A7409">
      <w:pPr>
        <w:rPr>
          <w:noProof/>
        </w:rPr>
      </w:pPr>
    </w:p>
    <w:p w14:paraId="5EE0AFBB" w14:textId="2E189E8A" w:rsidR="00BC5F2A" w:rsidRPr="00B01BA6" w:rsidRDefault="00BC5F2A" w:rsidP="003A7409">
      <w:pPr>
        <w:rPr>
          <w:rStyle w:val="Textoennegrita"/>
        </w:rPr>
      </w:pPr>
      <w:r w:rsidRPr="00B01BA6">
        <w:rPr>
          <w:rStyle w:val="Textoennegrita"/>
        </w:rPr>
        <w:t xml:space="preserve">Muestra un screenshot funcionando </w:t>
      </w:r>
    </w:p>
    <w:p w14:paraId="33C1BA68" w14:textId="77777777" w:rsidR="00B01BA6" w:rsidRPr="00B01BA6" w:rsidRDefault="00B01BA6" w:rsidP="00B01BA6">
      <w:pPr>
        <w:rPr>
          <w:rStyle w:val="nfasis"/>
        </w:rPr>
      </w:pPr>
      <w:r w:rsidRPr="00B01BA6">
        <w:rPr>
          <w:rStyle w:val="nfasis"/>
        </w:rPr>
        <w:t>Respuesta:</w:t>
      </w:r>
    </w:p>
    <w:p w14:paraId="2A18E42D" w14:textId="77777777" w:rsidR="00B01BA6" w:rsidRDefault="00B01BA6" w:rsidP="00B01BA6">
      <w:pPr>
        <w:rPr>
          <w:lang w:bidi="es-ES"/>
        </w:rPr>
      </w:pPr>
    </w:p>
    <w:p w14:paraId="040ADBA2" w14:textId="6CF3A000" w:rsidR="00725DD7" w:rsidRDefault="00725DD7" w:rsidP="003A7409">
      <w:pPr>
        <w:rPr>
          <w:noProof/>
        </w:rPr>
      </w:pPr>
    </w:p>
    <w:p w14:paraId="2F989A43" w14:textId="5676AF37" w:rsidR="00725DD7" w:rsidRPr="00336A39" w:rsidRDefault="00BC5F2A" w:rsidP="00725DD7">
      <w:pPr>
        <w:pStyle w:val="Ttulo1"/>
        <w:numPr>
          <w:ilvl w:val="0"/>
          <w:numId w:val="20"/>
        </w:numPr>
        <w:rPr>
          <w:lang w:val="es-MX"/>
        </w:rPr>
      </w:pPr>
      <w:r>
        <w:rPr>
          <w:lang w:val="es-MX" w:bidi="es-ES"/>
        </w:rPr>
        <w:lastRenderedPageBreak/>
        <w:t>Visualizar imágenes desde endpoint</w:t>
      </w:r>
    </w:p>
    <w:p w14:paraId="0C62CFF7" w14:textId="6BD45C04" w:rsidR="00725DD7" w:rsidRPr="00B01BA6" w:rsidRDefault="00BC5F2A" w:rsidP="003A7409">
      <w:pPr>
        <w:rPr>
          <w:rStyle w:val="Textoennegrita"/>
        </w:rPr>
      </w:pPr>
      <w:r w:rsidRPr="00B01BA6">
        <w:rPr>
          <w:rStyle w:val="Textoennegrita"/>
        </w:rPr>
        <w:t>Muestra como guardas las imágenes en la lista</w:t>
      </w:r>
    </w:p>
    <w:p w14:paraId="6D79BD73" w14:textId="77777777" w:rsidR="00B01BA6" w:rsidRPr="00B01BA6" w:rsidRDefault="00B01BA6" w:rsidP="00B01BA6">
      <w:pPr>
        <w:rPr>
          <w:rStyle w:val="nfasis"/>
        </w:rPr>
      </w:pPr>
      <w:r w:rsidRPr="00B01BA6">
        <w:rPr>
          <w:rStyle w:val="nfasis"/>
        </w:rPr>
        <w:t>Respuesta:</w:t>
      </w:r>
    </w:p>
    <w:p w14:paraId="4CDAFA7E" w14:textId="77777777" w:rsidR="00B01BA6" w:rsidRDefault="00B01BA6" w:rsidP="003A7409">
      <w:pPr>
        <w:rPr>
          <w:noProof/>
        </w:rPr>
      </w:pPr>
    </w:p>
    <w:p w14:paraId="5A126FC3" w14:textId="79234B5D" w:rsidR="00BC5F2A" w:rsidRDefault="00BC5F2A" w:rsidP="00BC5F2A">
      <w:pPr>
        <w:rPr>
          <w:rStyle w:val="Textoennegrita"/>
        </w:rPr>
      </w:pPr>
      <w:r w:rsidRPr="00B01BA6">
        <w:rPr>
          <w:rStyle w:val="Textoennegrita"/>
        </w:rPr>
        <w:t>Muestra el código de la ruta que renderiza (manda llamar res.render)</w:t>
      </w:r>
    </w:p>
    <w:p w14:paraId="7090136A" w14:textId="77777777" w:rsidR="00B01BA6" w:rsidRPr="00B01BA6" w:rsidRDefault="00B01BA6" w:rsidP="00B01BA6">
      <w:pPr>
        <w:rPr>
          <w:rStyle w:val="nfasis"/>
        </w:rPr>
      </w:pPr>
      <w:r w:rsidRPr="00B01BA6">
        <w:rPr>
          <w:rStyle w:val="nfasis"/>
        </w:rPr>
        <w:t>Respuesta:</w:t>
      </w:r>
    </w:p>
    <w:p w14:paraId="5A0F2B8A" w14:textId="77777777" w:rsidR="00B01BA6" w:rsidRPr="00B01BA6" w:rsidRDefault="00B01BA6" w:rsidP="00BC5F2A">
      <w:pPr>
        <w:rPr>
          <w:rStyle w:val="Textoennegrita"/>
        </w:rPr>
      </w:pPr>
    </w:p>
    <w:p w14:paraId="171ADDF9" w14:textId="1D83D595" w:rsidR="00BC5F2A" w:rsidRPr="00B01BA6" w:rsidRDefault="00BC5F2A" w:rsidP="003A7409">
      <w:pPr>
        <w:rPr>
          <w:rStyle w:val="Textoennegrita"/>
        </w:rPr>
      </w:pPr>
      <w:r w:rsidRPr="00B01BA6">
        <w:rPr>
          <w:rStyle w:val="Textoennegrita"/>
        </w:rPr>
        <w:t xml:space="preserve">Muestra el hbs </w:t>
      </w:r>
    </w:p>
    <w:p w14:paraId="6245CF1A" w14:textId="77777777" w:rsidR="00B01BA6" w:rsidRPr="00B01BA6" w:rsidRDefault="00B01BA6" w:rsidP="00B01BA6">
      <w:pPr>
        <w:rPr>
          <w:rStyle w:val="nfasis"/>
        </w:rPr>
      </w:pPr>
      <w:r w:rsidRPr="00B01BA6">
        <w:rPr>
          <w:rStyle w:val="nfasis"/>
        </w:rPr>
        <w:t>Respuesta:</w:t>
      </w:r>
    </w:p>
    <w:p w14:paraId="65A58048" w14:textId="77777777" w:rsidR="00BC5F2A" w:rsidRDefault="00BC5F2A" w:rsidP="003A7409">
      <w:pPr>
        <w:rPr>
          <w:noProof/>
        </w:rPr>
      </w:pPr>
    </w:p>
    <w:p w14:paraId="26293096" w14:textId="0132A02B" w:rsidR="00725DD7" w:rsidRPr="00725DD7" w:rsidRDefault="00BC5F2A" w:rsidP="00725DD7">
      <w:pPr>
        <w:pStyle w:val="Ttulo1"/>
        <w:numPr>
          <w:ilvl w:val="0"/>
          <w:numId w:val="20"/>
        </w:numPr>
        <w:rPr>
          <w:lang w:val="es-MX"/>
        </w:rPr>
      </w:pPr>
      <w:r>
        <w:rPr>
          <w:lang w:val="es-MX" w:bidi="es-ES"/>
        </w:rPr>
        <w:t>Almacenar variables de entorno</w:t>
      </w:r>
    </w:p>
    <w:p w14:paraId="1539C0BD" w14:textId="5034DD6E" w:rsidR="00725DD7" w:rsidRPr="00B01BA6" w:rsidRDefault="00BC5F2A" w:rsidP="00725DD7">
      <w:pPr>
        <w:rPr>
          <w:rStyle w:val="Textoennegrita"/>
        </w:rPr>
      </w:pPr>
      <w:r w:rsidRPr="00B01BA6">
        <w:rPr>
          <w:rStyle w:val="Textoennegrita"/>
        </w:rPr>
        <w:t>Muestra código de la configuración de cloudinary</w:t>
      </w:r>
    </w:p>
    <w:p w14:paraId="40B336D3" w14:textId="7C4B8B13" w:rsidR="00B01BA6" w:rsidRPr="00B01BA6" w:rsidRDefault="00B01BA6" w:rsidP="00B01BA6">
      <w:pPr>
        <w:rPr>
          <w:rStyle w:val="nfasis"/>
        </w:rPr>
      </w:pPr>
      <w:r>
        <w:rPr>
          <w:rStyle w:val="nfasis"/>
        </w:rPr>
        <w:t>Respuesta</w:t>
      </w:r>
    </w:p>
    <w:p w14:paraId="46344F37" w14:textId="77777777" w:rsidR="00B01BA6" w:rsidRDefault="00B01BA6" w:rsidP="00725DD7">
      <w:pPr>
        <w:rPr>
          <w:noProof/>
        </w:rPr>
      </w:pPr>
    </w:p>
    <w:p w14:paraId="171F9AC2" w14:textId="71BF190D" w:rsidR="00BC5F2A" w:rsidRPr="00B01BA6" w:rsidRDefault="00BC5F2A" w:rsidP="00725DD7">
      <w:pPr>
        <w:rPr>
          <w:rStyle w:val="Textoennegrita"/>
        </w:rPr>
      </w:pPr>
      <w:r w:rsidRPr="00B01BA6">
        <w:rPr>
          <w:rStyle w:val="Textoennegrita"/>
        </w:rPr>
        <w:t xml:space="preserve">Muestra el </w:t>
      </w:r>
      <w:r w:rsidR="00B01BA6" w:rsidRPr="00B01BA6">
        <w:rPr>
          <w:rStyle w:val="Textoennegrita"/>
        </w:rPr>
        <w:t>código</w:t>
      </w:r>
      <w:r w:rsidRPr="00B01BA6">
        <w:rPr>
          <w:rStyle w:val="Textoennegrita"/>
        </w:rPr>
        <w:t xml:space="preserve"> del package.json donde usas cross-env</w:t>
      </w:r>
    </w:p>
    <w:p w14:paraId="1525F2C6" w14:textId="77777777" w:rsidR="00B01BA6" w:rsidRPr="00B01BA6" w:rsidRDefault="00B01BA6" w:rsidP="00B01BA6">
      <w:pPr>
        <w:rPr>
          <w:rStyle w:val="nfasis"/>
        </w:rPr>
      </w:pPr>
      <w:r>
        <w:rPr>
          <w:rStyle w:val="nfasis"/>
        </w:rPr>
        <w:t>Respuesta</w:t>
      </w:r>
    </w:p>
    <w:p w14:paraId="258939D1" w14:textId="1C7BC977" w:rsidR="00BC5F2A" w:rsidRDefault="00BC5F2A" w:rsidP="00725DD7">
      <w:pPr>
        <w:rPr>
          <w:noProof/>
        </w:rPr>
      </w:pPr>
    </w:p>
    <w:p w14:paraId="1C08505F" w14:textId="060006F6" w:rsidR="00BC5F2A" w:rsidRDefault="00BC5F2A" w:rsidP="00725DD7">
      <w:pPr>
        <w:rPr>
          <w:noProof/>
        </w:rPr>
      </w:pPr>
    </w:p>
    <w:p w14:paraId="73760C86" w14:textId="63440C51" w:rsidR="00BC5F2A" w:rsidRPr="00256FF3" w:rsidRDefault="00BC5F2A" w:rsidP="00BC5F2A">
      <w:pPr>
        <w:pStyle w:val="Ttulo1"/>
        <w:numPr>
          <w:ilvl w:val="0"/>
          <w:numId w:val="20"/>
        </w:numPr>
      </w:pPr>
      <w:r>
        <w:rPr>
          <w:lang w:bidi="es-ES"/>
        </w:rPr>
        <w:t>Mejorar interfaz gráfica</w:t>
      </w:r>
    </w:p>
    <w:p w14:paraId="3CB57D5B" w14:textId="2FE7EA0B" w:rsidR="00BC5F2A" w:rsidRPr="00B01BA6" w:rsidRDefault="00BC5F2A" w:rsidP="00725DD7">
      <w:pPr>
        <w:rPr>
          <w:rStyle w:val="Textoennegrita"/>
        </w:rPr>
      </w:pPr>
      <w:r w:rsidRPr="00B01BA6">
        <w:rPr>
          <w:rStyle w:val="Textoennegrita"/>
        </w:rPr>
        <w:t>Muestra el código de relacionado y un screenshot</w:t>
      </w:r>
    </w:p>
    <w:p w14:paraId="49117C13" w14:textId="77777777" w:rsidR="00B01BA6" w:rsidRPr="00B01BA6" w:rsidRDefault="00B01BA6" w:rsidP="00B01BA6">
      <w:pPr>
        <w:rPr>
          <w:rStyle w:val="nfasis"/>
        </w:rPr>
      </w:pPr>
      <w:r>
        <w:rPr>
          <w:rStyle w:val="nfasis"/>
        </w:rPr>
        <w:t>Respuesta</w:t>
      </w:r>
    </w:p>
    <w:p w14:paraId="3251E91F" w14:textId="77777777" w:rsidR="00B01BA6" w:rsidRDefault="00B01BA6" w:rsidP="00725DD7">
      <w:pPr>
        <w:rPr>
          <w:noProof/>
        </w:rPr>
      </w:pPr>
    </w:p>
    <w:p w14:paraId="1D5999DD" w14:textId="49D9E143" w:rsidR="00725DD7" w:rsidRPr="00256FF3" w:rsidRDefault="00725DD7" w:rsidP="00725DD7">
      <w:pPr>
        <w:pStyle w:val="Ttulo1"/>
      </w:pPr>
      <w:r>
        <w:rPr>
          <w:lang w:bidi="es-ES"/>
        </w:rPr>
        <w:t>Conclusiones</w:t>
      </w:r>
    </w:p>
    <w:p w14:paraId="11706F88" w14:textId="5A137789" w:rsidR="00725DD7" w:rsidRPr="00A97EEC" w:rsidRDefault="00BC5F2A" w:rsidP="00725DD7">
      <w:pPr>
        <w:rPr>
          <w:noProof/>
        </w:rPr>
      </w:pPr>
      <w:r>
        <w:rPr>
          <w:noProof/>
        </w:rPr>
        <w:t>Pon las conclusione</w:t>
      </w:r>
      <w:r w:rsidR="00B01BA6">
        <w:rPr>
          <w:noProof/>
        </w:rPr>
        <w:t>s</w:t>
      </w:r>
      <w:r>
        <w:rPr>
          <w:noProof/>
        </w:rPr>
        <w:t xml:space="preserve"> de la práctica</w:t>
      </w:r>
    </w:p>
    <w:sectPr w:rsidR="00725DD7" w:rsidRPr="00A97EEC" w:rsidSect="001E679A">
      <w:pgSz w:w="11906" w:h="16838" w:code="9"/>
      <w:pgMar w:top="1276" w:right="1440" w:bottom="1135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77D158" w14:textId="77777777" w:rsidR="00343DA8" w:rsidRDefault="00343DA8">
      <w:pPr>
        <w:spacing w:line="240" w:lineRule="auto"/>
      </w:pPr>
      <w:r>
        <w:separator/>
      </w:r>
    </w:p>
  </w:endnote>
  <w:endnote w:type="continuationSeparator" w:id="0">
    <w:p w14:paraId="17290B6F" w14:textId="77777777" w:rsidR="00343DA8" w:rsidRDefault="00343D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93E27F" w14:textId="77777777" w:rsidR="00343DA8" w:rsidRDefault="00343DA8">
      <w:pPr>
        <w:spacing w:line="240" w:lineRule="auto"/>
      </w:pPr>
      <w:r>
        <w:separator/>
      </w:r>
    </w:p>
  </w:footnote>
  <w:footnote w:type="continuationSeparator" w:id="0">
    <w:p w14:paraId="3223FA06" w14:textId="77777777" w:rsidR="00343DA8" w:rsidRDefault="00343D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570681"/>
    <w:multiLevelType w:val="hybridMultilevel"/>
    <w:tmpl w:val="E4E83C44"/>
    <w:lvl w:ilvl="0" w:tplc="59E8A8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07304"/>
    <w:multiLevelType w:val="hybridMultilevel"/>
    <w:tmpl w:val="992249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600C3E"/>
    <w:multiLevelType w:val="hybridMultilevel"/>
    <w:tmpl w:val="E4E83C44"/>
    <w:lvl w:ilvl="0" w:tplc="59E8A8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3133BB"/>
    <w:multiLevelType w:val="hybridMultilevel"/>
    <w:tmpl w:val="6832D1B8"/>
    <w:lvl w:ilvl="0" w:tplc="EF3098E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4C77C6"/>
    <w:multiLevelType w:val="multilevel"/>
    <w:tmpl w:val="38AC6FF4"/>
    <w:lvl w:ilvl="0">
      <w:start w:val="1"/>
      <w:numFmt w:val="decimal"/>
      <w:pStyle w:val="Listaconnme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4"/>
  </w:num>
  <w:num w:numId="2">
    <w:abstractNumId w:val="14"/>
    <w:lvlOverride w:ilvl="0">
      <w:startOverride w:val="1"/>
    </w:lvlOverride>
  </w:num>
  <w:num w:numId="3">
    <w:abstractNumId w:val="14"/>
  </w:num>
  <w:num w:numId="4">
    <w:abstractNumId w:val="14"/>
    <w:lvlOverride w:ilvl="0">
      <w:startOverride w:val="1"/>
    </w:lvlOverride>
  </w:num>
  <w:num w:numId="5">
    <w:abstractNumId w:val="8"/>
  </w:num>
  <w:num w:numId="6">
    <w:abstractNumId w:val="14"/>
    <w:lvlOverride w:ilvl="0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1"/>
  </w:num>
  <w:num w:numId="20">
    <w:abstractNumId w:val="10"/>
  </w:num>
  <w:num w:numId="21">
    <w:abstractNumId w:val="1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610"/>
    <w:rsid w:val="000150E9"/>
    <w:rsid w:val="00030E3C"/>
    <w:rsid w:val="0005015F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31CAB"/>
    <w:rsid w:val="001D0BD1"/>
    <w:rsid w:val="001E679A"/>
    <w:rsid w:val="002017AC"/>
    <w:rsid w:val="002359ED"/>
    <w:rsid w:val="0025103A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2E6610"/>
    <w:rsid w:val="00301789"/>
    <w:rsid w:val="00325194"/>
    <w:rsid w:val="00343DA8"/>
    <w:rsid w:val="003728E3"/>
    <w:rsid w:val="003962D3"/>
    <w:rsid w:val="003A7409"/>
    <w:rsid w:val="003C7D9D"/>
    <w:rsid w:val="003E3A63"/>
    <w:rsid w:val="00457BEB"/>
    <w:rsid w:val="00461B2E"/>
    <w:rsid w:val="00482CFC"/>
    <w:rsid w:val="00487996"/>
    <w:rsid w:val="00491910"/>
    <w:rsid w:val="004A3D03"/>
    <w:rsid w:val="004B6D7F"/>
    <w:rsid w:val="004D785F"/>
    <w:rsid w:val="004E744B"/>
    <w:rsid w:val="004E7A51"/>
    <w:rsid w:val="004F7760"/>
    <w:rsid w:val="00520AC9"/>
    <w:rsid w:val="00594254"/>
    <w:rsid w:val="005B6EB8"/>
    <w:rsid w:val="00614CAB"/>
    <w:rsid w:val="00633BC0"/>
    <w:rsid w:val="00654733"/>
    <w:rsid w:val="00661DE5"/>
    <w:rsid w:val="006706DE"/>
    <w:rsid w:val="0069487E"/>
    <w:rsid w:val="006A648B"/>
    <w:rsid w:val="006B0B82"/>
    <w:rsid w:val="006B7EF2"/>
    <w:rsid w:val="006C2DBE"/>
    <w:rsid w:val="006C3B5F"/>
    <w:rsid w:val="006D3A72"/>
    <w:rsid w:val="006F53EE"/>
    <w:rsid w:val="00717507"/>
    <w:rsid w:val="00725DD7"/>
    <w:rsid w:val="007263B8"/>
    <w:rsid w:val="00726D9C"/>
    <w:rsid w:val="00726F2C"/>
    <w:rsid w:val="00736D30"/>
    <w:rsid w:val="00742FF3"/>
    <w:rsid w:val="00762FA1"/>
    <w:rsid w:val="00794B27"/>
    <w:rsid w:val="007A0CA7"/>
    <w:rsid w:val="007A73CB"/>
    <w:rsid w:val="007A7846"/>
    <w:rsid w:val="007B2795"/>
    <w:rsid w:val="007E1977"/>
    <w:rsid w:val="007E55F9"/>
    <w:rsid w:val="007F5D2B"/>
    <w:rsid w:val="007F66F5"/>
    <w:rsid w:val="00812400"/>
    <w:rsid w:val="0082203C"/>
    <w:rsid w:val="008360A8"/>
    <w:rsid w:val="008416E0"/>
    <w:rsid w:val="00897BFF"/>
    <w:rsid w:val="008C61B9"/>
    <w:rsid w:val="00912477"/>
    <w:rsid w:val="009139AF"/>
    <w:rsid w:val="00943B06"/>
    <w:rsid w:val="00945864"/>
    <w:rsid w:val="009655F3"/>
    <w:rsid w:val="009853E9"/>
    <w:rsid w:val="00996E16"/>
    <w:rsid w:val="009B69C5"/>
    <w:rsid w:val="009E1335"/>
    <w:rsid w:val="009F72A7"/>
    <w:rsid w:val="00A119D9"/>
    <w:rsid w:val="00A1309F"/>
    <w:rsid w:val="00A21BED"/>
    <w:rsid w:val="00A27D99"/>
    <w:rsid w:val="00A57145"/>
    <w:rsid w:val="00A60D92"/>
    <w:rsid w:val="00A70EEA"/>
    <w:rsid w:val="00A862A0"/>
    <w:rsid w:val="00A86EAC"/>
    <w:rsid w:val="00A923E7"/>
    <w:rsid w:val="00A97EEC"/>
    <w:rsid w:val="00AA661C"/>
    <w:rsid w:val="00AC2F58"/>
    <w:rsid w:val="00AD3A5D"/>
    <w:rsid w:val="00B01BA6"/>
    <w:rsid w:val="00B369B4"/>
    <w:rsid w:val="00B4063A"/>
    <w:rsid w:val="00B41A33"/>
    <w:rsid w:val="00B53817"/>
    <w:rsid w:val="00B55B7F"/>
    <w:rsid w:val="00B61F85"/>
    <w:rsid w:val="00B85E1B"/>
    <w:rsid w:val="00BA3CC7"/>
    <w:rsid w:val="00BC5F2A"/>
    <w:rsid w:val="00BF457D"/>
    <w:rsid w:val="00BF4775"/>
    <w:rsid w:val="00CA0C45"/>
    <w:rsid w:val="00CC3AB0"/>
    <w:rsid w:val="00CF12AE"/>
    <w:rsid w:val="00D1798D"/>
    <w:rsid w:val="00D902A4"/>
    <w:rsid w:val="00DB2323"/>
    <w:rsid w:val="00DB331E"/>
    <w:rsid w:val="00DC30B1"/>
    <w:rsid w:val="00DC4E21"/>
    <w:rsid w:val="00DD5358"/>
    <w:rsid w:val="00E02D09"/>
    <w:rsid w:val="00E224A0"/>
    <w:rsid w:val="00E254F0"/>
    <w:rsid w:val="00E4313F"/>
    <w:rsid w:val="00E51168"/>
    <w:rsid w:val="00E55B4B"/>
    <w:rsid w:val="00E72A21"/>
    <w:rsid w:val="00E7715A"/>
    <w:rsid w:val="00E90D01"/>
    <w:rsid w:val="00EB700D"/>
    <w:rsid w:val="00F33B83"/>
    <w:rsid w:val="00F41B42"/>
    <w:rsid w:val="00F54BD0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B94AA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254"/>
  </w:style>
  <w:style w:type="paragraph" w:styleId="Ttulo1">
    <w:name w:val="heading 1"/>
    <w:basedOn w:val="Normal"/>
    <w:link w:val="Ttulo1C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  <w:color w:val="3B3838" w:themeColor="background2" w:themeShade="40"/>
      <w:sz w:val="24"/>
    </w:rPr>
  </w:style>
  <w:style w:type="paragraph" w:styleId="Listaconnmeros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aconcuadrcula">
    <w:name w:val="Table Grid"/>
    <w:basedOn w:val="Tabla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nfasisintenso">
    <w:name w:val="Intense Emphasis"/>
    <w:basedOn w:val="Fuentedeprrafopredeter"/>
    <w:uiPriority w:val="21"/>
    <w:qFormat/>
    <w:rPr>
      <w:i/>
      <w:iCs/>
      <w:color w:val="2B579A" w:themeColor="accent5"/>
    </w:rPr>
  </w:style>
  <w:style w:type="table" w:styleId="Tabladecuadrcula1clara">
    <w:name w:val="Grid Table 1 Light"/>
    <w:basedOn w:val="Tab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5">
    <w:name w:val="Grid Table 4 Accent 5"/>
    <w:basedOn w:val="Tab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5oscura">
    <w:name w:val="Grid Table 5 Dark"/>
    <w:basedOn w:val="Tab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aconvieta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168"/>
    <w:rPr>
      <w:rFonts w:cs="Segoe UI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2648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48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48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484A"/>
    <w:rPr>
      <w:b/>
      <w:bCs/>
      <w:szCs w:val="20"/>
    </w:rPr>
  </w:style>
  <w:style w:type="character" w:styleId="Hipervnculo">
    <w:name w:val="Hyperlink"/>
    <w:basedOn w:val="Fuentedeprrafopredeter"/>
    <w:uiPriority w:val="99"/>
    <w:unhideWhenUsed/>
    <w:rsid w:val="006D3A72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3"/>
    <w:qFormat/>
    <w:rsid w:val="006B0B82"/>
    <w:rPr>
      <w:b/>
      <w:iCs/>
      <w:color w:val="BF0000" w:themeColor="accent2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4"/>
    <w:qFormat/>
    <w:rsid w:val="00B53817"/>
    <w:rPr>
      <w:b/>
      <w:bCs/>
      <w:color w:val="2B579A" w:themeColor="accent5"/>
    </w:rPr>
  </w:style>
  <w:style w:type="paragraph" w:customStyle="1" w:styleId="Encabezado1saltodepgina">
    <w:name w:val="Encabezado 1: salto de página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n">
    <w:name w:val="Imagen"/>
    <w:basedOn w:val="Normal"/>
    <w:uiPriority w:val="22"/>
    <w:qFormat/>
    <w:rsid w:val="001073CE"/>
    <w:pPr>
      <w:jc w:val="right"/>
    </w:pPr>
  </w:style>
  <w:style w:type="paragraph" w:styleId="Bibliografa">
    <w:name w:val="Bibliography"/>
    <w:basedOn w:val="Normal"/>
    <w:next w:val="Normal"/>
    <w:uiPriority w:val="37"/>
    <w:semiHidden/>
    <w:unhideWhenUsed/>
    <w:rsid w:val="00F33B83"/>
  </w:style>
  <w:style w:type="paragraph" w:styleId="TtuloTDC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debloque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33B8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33B8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33B8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33B83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33B83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F33B8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33B8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33B8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F33B8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F33B83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33B83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F33B83"/>
  </w:style>
  <w:style w:type="table" w:styleId="Cuadrculavistosa">
    <w:name w:val="Colorful Grid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F33B83"/>
  </w:style>
  <w:style w:type="character" w:customStyle="1" w:styleId="FechaCar">
    <w:name w:val="Fecha Car"/>
    <w:basedOn w:val="Fuentedeprrafopredeter"/>
    <w:link w:val="Fecha"/>
    <w:uiPriority w:val="99"/>
    <w:semiHidden/>
    <w:rsid w:val="00F33B8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33B83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F33B83"/>
    <w:pPr>
      <w:spacing w:before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F33B83"/>
  </w:style>
  <w:style w:type="character" w:styleId="Refdenotaalfinal">
    <w:name w:val="end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33B83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3B83"/>
    <w:rPr>
      <w:szCs w:val="20"/>
    </w:rPr>
  </w:style>
  <w:style w:type="table" w:styleId="Tabladecuadrcula1Claro-nfasis2">
    <w:name w:val="Grid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6">
    <w:name w:val="Grid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F33B83"/>
  </w:style>
  <w:style w:type="paragraph" w:styleId="DireccinHTML">
    <w:name w:val="HTML Address"/>
    <w:basedOn w:val="Normal"/>
    <w:link w:val="Direccin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F33B8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3B83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F33B83"/>
    <w:rPr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94254"/>
    <w:rPr>
      <w:i/>
      <w:iCs/>
      <w:color w:val="1F4E79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33B83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Sangra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F33B83"/>
    <w:pPr>
      <w:spacing w:before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F33B83"/>
  </w:style>
  <w:style w:type="character" w:styleId="Nmerodepgina">
    <w:name w:val="page number"/>
    <w:basedOn w:val="Fuentedeprrafopredeter"/>
    <w:uiPriority w:val="99"/>
    <w:semiHidden/>
    <w:unhideWhenUsed/>
    <w:rsid w:val="00F33B83"/>
  </w:style>
  <w:style w:type="character" w:styleId="Textodelmarcadordeposicin">
    <w:name w:val="Placeholder Text"/>
    <w:basedOn w:val="Fuentedeprrafopredeter"/>
    <w:uiPriority w:val="99"/>
    <w:semiHidden/>
    <w:rsid w:val="00487996"/>
    <w:rPr>
      <w:color w:val="595959" w:themeColor="text1" w:themeTint="A6"/>
    </w:rPr>
  </w:style>
  <w:style w:type="table" w:styleId="Tablanormal1">
    <w:name w:val="Plain Table 1"/>
    <w:basedOn w:val="Tab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33B83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072D27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F33B83"/>
  </w:style>
  <w:style w:type="character" w:customStyle="1" w:styleId="SaludoCar">
    <w:name w:val="Saludo Car"/>
    <w:basedOn w:val="Fuentedeprrafopredeter"/>
    <w:link w:val="Saludo"/>
    <w:uiPriority w:val="99"/>
    <w:semiHidden/>
    <w:rsid w:val="00F33B83"/>
  </w:style>
  <w:style w:type="paragraph" w:styleId="Firma">
    <w:name w:val="Signature"/>
    <w:basedOn w:val="Normal"/>
    <w:link w:val="Firma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F33B83"/>
  </w:style>
  <w:style w:type="character" w:styleId="nfasissutil">
    <w:name w:val="Subtle Emphasis"/>
    <w:basedOn w:val="Fuentedeprrafopredeter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F33B83"/>
  </w:style>
  <w:style w:type="table" w:styleId="Tablaprofesional">
    <w:name w:val="Table Professional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86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2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gutierrez\AppData\Roaming\Microsoft\Templates\Bienvenido%20a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AA3C4AC-60FF-405C-BB1A-8EAA8F5C9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Bienvenido a Word</Template>
  <TotalTime>0</TotalTime>
  <Pages>5</Pages>
  <Words>290</Words>
  <Characters>1595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2020-02-05T14:11:00Z</dcterms:created>
  <dcterms:modified xsi:type="dcterms:W3CDTF">2020-02-10T18:28:00Z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